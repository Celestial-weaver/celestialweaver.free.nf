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9D55" w14:textId="51E8C83A" w:rsidR="0020728B" w:rsidRPr="00B62156" w:rsidRDefault="00382F8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D0BFF2" wp14:editId="05FC3921">
                <wp:simplePos x="0" y="0"/>
                <wp:positionH relativeFrom="margin">
                  <wp:posOffset>3061335</wp:posOffset>
                </wp:positionH>
                <wp:positionV relativeFrom="paragraph">
                  <wp:posOffset>6431280</wp:posOffset>
                </wp:positionV>
                <wp:extent cx="922020" cy="388620"/>
                <wp:effectExtent l="0" t="0" r="0" b="0"/>
                <wp:wrapNone/>
                <wp:docPr id="4272774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2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6AD76" w14:textId="1F20C011" w:rsidR="004D7A7A" w:rsidRPr="00382F84" w:rsidRDefault="004D7A7A">
                            <w:pPr>
                              <w:rPr>
                                <w:color w:val="7F4F92" w:themeColor="accent2" w:themeShade="80"/>
                                <w:sz w:val="36"/>
                                <w:szCs w:val="36"/>
                              </w:rPr>
                            </w:pPr>
                            <w:r w:rsidRPr="00382F84">
                              <w:rPr>
                                <w:color w:val="7F4F92" w:themeColor="accent2" w:themeShade="80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0BFF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1.05pt;margin-top:506.4pt;width:72.6pt;height:30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" filled="f" stroked="f" strokeweight=".5pt">
                <v:textbox>
                  <w:txbxContent>
                    <w:p w14:paraId="3DD6AD76" w14:textId="1F20C011" w:rsidR="004D7A7A" w:rsidRPr="00382F84" w:rsidRDefault="004D7A7A">
                      <w:pPr>
                        <w:rPr>
                          <w:color w:val="7F4F92" w:themeColor="accent2" w:themeShade="80"/>
                          <w:sz w:val="36"/>
                          <w:szCs w:val="36"/>
                        </w:rPr>
                      </w:pPr>
                      <w:r w:rsidRPr="00382F84">
                        <w:rPr>
                          <w:color w:val="7F4F92" w:themeColor="accent2" w:themeShade="80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28B"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3607428" wp14:editId="3520BDC2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1A8B518E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3621349D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1454A2A5" w14:textId="77777777" w:rsidR="001026A6" w:rsidRDefault="001026A6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5FAF355" wp14:editId="0755C2AC">
                      <wp:extent cx="1810385" cy="1810385"/>
                      <wp:effectExtent l="0" t="0" r="18415" b="1841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0D48FEA" id="Oval 1" o:spid="_x0000_s1026" alt="woman's headshot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" strokecolor="#071921 [1604]" strokeweight="1pt">
                      <v:fill r:id="rId12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14:paraId="0DF0427A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5532EE14" w14:textId="48E94F7C" w:rsidR="001026A6" w:rsidRPr="00B548F1" w:rsidRDefault="004D7A7A" w:rsidP="00312C60">
            <w:pPr>
              <w:pStyle w:val="Titl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VIVEK</w:t>
            </w:r>
          </w:p>
          <w:p w14:paraId="1DE4521B" w14:textId="77777777" w:rsidR="001026A6" w:rsidRDefault="00382F84" w:rsidP="00312C60">
            <w:pPr>
              <w:pStyle w:val="Heading1"/>
            </w:pPr>
            <w:sdt>
              <w:sdtPr>
                <w:id w:val="-887725451"/>
                <w:placeholder>
                  <w:docPart w:val="BB54B95BF91049FC97B52EBA607E4E68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Experience</w:t>
                </w:r>
              </w:sdtContent>
            </w:sdt>
          </w:p>
          <w:p w14:paraId="5B2E8B4E" w14:textId="78DC621F" w:rsidR="001026A6" w:rsidRDefault="004D7A7A" w:rsidP="00312C60">
            <w:pPr>
              <w:pStyle w:val="Heading2"/>
            </w:pPr>
            <w:r>
              <w:t>Sep 2023 - Present</w:t>
            </w:r>
          </w:p>
          <w:p w14:paraId="5D07048B" w14:textId="6E5F360B" w:rsidR="001026A6" w:rsidRDefault="004D7A7A" w:rsidP="004D7A7A">
            <w:r>
              <w:t>freelancing</w:t>
            </w:r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r>
              <w:t>worldwide</w:t>
            </w:r>
          </w:p>
          <w:p w14:paraId="71463451" w14:textId="77777777" w:rsidR="001026A6" w:rsidRDefault="00382F84" w:rsidP="00312C60">
            <w:pPr>
              <w:pStyle w:val="Heading1"/>
            </w:pPr>
            <w:sdt>
              <w:sdtPr>
                <w:id w:val="-381948524"/>
                <w:placeholder>
                  <w:docPart w:val="7279CB5E55BC4528B775CDCD1A734714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Education</w:t>
                </w:r>
              </w:sdtContent>
            </w:sdt>
          </w:p>
          <w:p w14:paraId="2D51EFE1" w14:textId="09F15D2B" w:rsidR="001026A6" w:rsidRPr="00F51250" w:rsidRDefault="004D7A7A" w:rsidP="00312C60">
            <w:pPr>
              <w:pStyle w:val="Heading2"/>
            </w:pPr>
            <w:r>
              <w:t>Saket college of arts, science and commerce</w:t>
            </w:r>
          </w:p>
          <w:p w14:paraId="3B6C464F" w14:textId="78B557C5" w:rsidR="001026A6" w:rsidRDefault="004D7A7A" w:rsidP="001026A6">
            <w:pPr>
              <w:pStyle w:val="ListBullet"/>
              <w:spacing w:after="220"/>
              <w:ind w:left="360"/>
              <w:contextualSpacing/>
            </w:pPr>
            <w:r>
              <w:t xml:space="preserve">Bachelor of </w:t>
            </w:r>
            <w:proofErr w:type="gramStart"/>
            <w:r>
              <w:t>technology ,</w:t>
            </w:r>
            <w:proofErr w:type="gramEnd"/>
            <w:r>
              <w:t xml:space="preserve"> 2024</w:t>
            </w:r>
          </w:p>
          <w:p w14:paraId="43D207AF" w14:textId="566AEED4" w:rsidR="001026A6" w:rsidRPr="000F7D04" w:rsidRDefault="004D7A7A" w:rsidP="00312C60">
            <w:pPr>
              <w:pStyle w:val="Heading1"/>
            </w:pPr>
            <w:r>
              <w:t>PROFILE</w:t>
            </w:r>
          </w:p>
          <w:p w14:paraId="1EF817DD" w14:textId="1F0D9B74" w:rsidR="004D7A7A" w:rsidRDefault="004D7A7A" w:rsidP="004D7A7A">
            <w:r>
              <w:t>I am a skilled and creative video editor with [X years] of experience in crafting engaging visual content. Proficient in using industry-standard editing software such as Adobe Premiere Pro and Final Cut Pro, I excel in transforming raw footage into polished videos that captivate audiences. My expertise includes editing for various platforms such as social media, corporate videos, commercials, and more…</w:t>
            </w:r>
          </w:p>
          <w:p w14:paraId="06F61675" w14:textId="21494855" w:rsidR="001026A6" w:rsidRDefault="004D7A7A" w:rsidP="004D7A7A">
            <w:r>
              <w:t>I have a keen eye for detail, strong storytelling abilities, and a passion for bringing ideas to life through visual storytelling. With a proven track record of delivering high-quality projects within deadlines, I am adept at collaborating with clients and team members to ensure the successful execution of video projects…</w:t>
            </w:r>
          </w:p>
          <w:p w14:paraId="29C82BD2" w14:textId="7777CF73" w:rsidR="001026A6" w:rsidRDefault="00382F84" w:rsidP="00312C60">
            <w:pPr>
              <w:pStyle w:val="Heading1"/>
            </w:pPr>
            <w:sdt>
              <w:sdtPr>
                <w:id w:val="-663852984"/>
                <w:placeholder>
                  <w:docPart w:val="D6970188AC004FF0B434467087B91C7A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0F7D04">
                  <w:t>References</w:t>
                </w:r>
              </w:sdtContent>
            </w:sdt>
          </w:p>
          <w:p w14:paraId="7F45DC4B" w14:textId="268E55A8" w:rsidR="001026A6" w:rsidRPr="00590471" w:rsidRDefault="00382F84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  <w:sdt>
              <w:sdtPr>
                <w:id w:val="1979949271"/>
                <w:placeholder>
                  <w:docPart w:val="80A4567CBBD145F0AE0F9EC62E19E2A7"/>
                </w:placeholder>
                <w:temporary/>
                <w:showingPlcHdr/>
                <w15:appearance w15:val="hidden"/>
              </w:sdtPr>
              <w:sdtEndPr/>
              <w:sdtContent>
                <w:r w:rsidR="001026A6" w:rsidRPr="00B548F1">
                  <w:t>Available upon request.</w:t>
                </w:r>
              </w:sdtContent>
            </w:sdt>
          </w:p>
        </w:tc>
      </w:tr>
      <w:tr w:rsidR="001026A6" w14:paraId="3491C491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32EC3F2E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2C40A0E1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4668910F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2CC041FF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572EB987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019FC35" wp14:editId="7FED27CF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B12B661" w14:textId="6F984695" w:rsidR="001026A6" w:rsidRPr="004D7A7A" w:rsidRDefault="004D7A7A" w:rsidP="004D7A7A">
            <w:pPr>
              <w:pStyle w:val="Informatio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D8B7B1" wp14:editId="26E85AD0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21590</wp:posOffset>
                      </wp:positionV>
                      <wp:extent cx="2019300" cy="327660"/>
                      <wp:effectExtent l="0" t="0" r="0" b="0"/>
                      <wp:wrapNone/>
                      <wp:docPr id="50365584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1930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B002F9" w14:textId="0053C5E6" w:rsidR="004D7A7A" w:rsidRDefault="004D7A7A">
                                  <w:r>
                                    <w:t>YAHA ADDRESS LIKH LIO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8B7B1" id="_x0000_s1027" type="#_x0000_t202" style="position:absolute;margin-left:-1.1pt;margin-top:1.7pt;width:159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" filled="f" stroked="f" strokeweight=".5pt">
                      <v:textbox>
                        <w:txbxContent>
                          <w:p w14:paraId="39B002F9" w14:textId="0053C5E6" w:rsidR="004D7A7A" w:rsidRDefault="004D7A7A">
                            <w:r>
                              <w:t>YAHA ADDRESS LIKH LIO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62" w:type="dxa"/>
            <w:vMerge/>
          </w:tcPr>
          <w:p w14:paraId="77EB9D9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50ADCAB" w14:textId="77777777" w:rsidR="001026A6" w:rsidRDefault="001026A6" w:rsidP="00312C60">
            <w:pPr>
              <w:pStyle w:val="Heading1"/>
            </w:pPr>
          </w:p>
        </w:tc>
      </w:tr>
      <w:tr w:rsidR="001026A6" w14:paraId="6E99B56A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66B09E1D" w14:textId="653ADA70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20AEAD82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8430813" w14:textId="77777777" w:rsidR="001026A6" w:rsidRDefault="001026A6" w:rsidP="00312C60">
            <w:pPr>
              <w:pStyle w:val="Heading1"/>
            </w:pPr>
          </w:p>
        </w:tc>
      </w:tr>
      <w:tr w:rsidR="001026A6" w14:paraId="2F256A01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19D18EA8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81D36FF" wp14:editId="23D3B36C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175A9348" w14:textId="12402D3C" w:rsidR="001026A6" w:rsidRPr="00222466" w:rsidRDefault="004D7A7A" w:rsidP="00312C60">
            <w:pPr>
              <w:pStyle w:val="Informatio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455F348" wp14:editId="7253D72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64135</wp:posOffset>
                      </wp:positionV>
                      <wp:extent cx="1264920" cy="243840"/>
                      <wp:effectExtent l="0" t="0" r="0" b="3810"/>
                      <wp:wrapNone/>
                      <wp:docPr id="14872344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492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7660B7" w14:textId="3DF3C424" w:rsidR="004D7A7A" w:rsidRDefault="004D7A7A" w:rsidP="004D7A7A">
                                  <w:r>
                                    <w:t xml:space="preserve"> </w:t>
                                  </w:r>
                                  <w:r>
                                    <w:t xml:space="preserve">+91 </w:t>
                                  </w:r>
                                  <w:r>
                                    <w:t>9650443901</w:t>
                                  </w:r>
                                </w:p>
                                <w:p w14:paraId="226C3639" w14:textId="049666E6" w:rsidR="004D7A7A" w:rsidRDefault="004D7A7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55F348" id="_x0000_s1028" type="#_x0000_t202" style="position:absolute;margin-left:-4.5pt;margin-top:5.05pt;width:99.6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" filled="f" stroked="f" strokeweight=".5pt">
                      <v:textbox>
                        <w:txbxContent>
                          <w:p w14:paraId="797660B7" w14:textId="3DF3C424" w:rsidR="004D7A7A" w:rsidRDefault="004D7A7A" w:rsidP="004D7A7A">
                            <w:r>
                              <w:t xml:space="preserve"> </w:t>
                            </w:r>
                            <w:r>
                              <w:t xml:space="preserve">+91 </w:t>
                            </w:r>
                            <w:r>
                              <w:t>9650443901</w:t>
                            </w:r>
                          </w:p>
                          <w:p w14:paraId="226C3639" w14:textId="049666E6" w:rsidR="004D7A7A" w:rsidRDefault="004D7A7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B27B15" wp14:editId="6E15B2E7">
                      <wp:simplePos x="0" y="0"/>
                      <wp:positionH relativeFrom="column">
                        <wp:posOffset>-990600</wp:posOffset>
                      </wp:positionH>
                      <wp:positionV relativeFrom="paragraph">
                        <wp:posOffset>-3445510</wp:posOffset>
                      </wp:positionV>
                      <wp:extent cx="1264920" cy="243840"/>
                      <wp:effectExtent l="0" t="0" r="0" b="3810"/>
                      <wp:wrapNone/>
                      <wp:docPr id="171663917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4920" cy="243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EFDDB9" w14:textId="77777777" w:rsidR="004D7A7A" w:rsidRDefault="004D7A7A">
                                  <w:r>
                                    <w:t>ADDRESS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27B15" id="_x0000_s1029" type="#_x0000_t202" style="position:absolute;margin-left:-78pt;margin-top:-271.3pt;width:99.6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" filled="f" stroked="f" strokeweight=".5pt">
                      <v:textbox>
                        <w:txbxContent>
                          <w:p w14:paraId="4EEFDDB9" w14:textId="77777777" w:rsidR="004D7A7A" w:rsidRDefault="004D7A7A">
                            <w:r>
                              <w:t>ADDRESS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62" w:type="dxa"/>
            <w:vMerge/>
          </w:tcPr>
          <w:p w14:paraId="08D0F93E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3F668F5" w14:textId="77777777" w:rsidR="001026A6" w:rsidRDefault="001026A6" w:rsidP="00312C60">
            <w:pPr>
              <w:pStyle w:val="Heading1"/>
            </w:pPr>
          </w:p>
        </w:tc>
      </w:tr>
      <w:tr w:rsidR="001026A6" w14:paraId="5971668A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49606A86" w14:textId="10532876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12E37F6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3C9C7641" w14:textId="77777777" w:rsidR="001026A6" w:rsidRDefault="001026A6" w:rsidP="00312C60">
            <w:pPr>
              <w:pStyle w:val="Heading1"/>
            </w:pPr>
          </w:p>
        </w:tc>
      </w:tr>
      <w:tr w:rsidR="001026A6" w14:paraId="5B8DBE42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E77AE8C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0B970776" wp14:editId="3C05E972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07018B7" w14:textId="61440311" w:rsidR="001026A6" w:rsidRPr="00222466" w:rsidRDefault="004D7A7A" w:rsidP="00312C60">
            <w:pPr>
              <w:pStyle w:val="Informatio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3C0D277" wp14:editId="00EAA347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143510</wp:posOffset>
                      </wp:positionV>
                      <wp:extent cx="1516380" cy="304800"/>
                      <wp:effectExtent l="0" t="0" r="0" b="0"/>
                      <wp:wrapNone/>
                      <wp:docPr id="27577188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163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87C5B6" w14:textId="411E8814" w:rsidR="004D7A7A" w:rsidRDefault="004D7A7A" w:rsidP="004D7A7A">
                                  <w:r>
                                    <w:t>navivek6@gmail.com</w:t>
                                  </w:r>
                                </w:p>
                                <w:p w14:paraId="1FE6A26A" w14:textId="571C1D41" w:rsidR="004D7A7A" w:rsidRDefault="004D7A7A">
                                  <w:r>
                                    <w:t>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C0D277" id="_x0000_s1030" type="#_x0000_t202" style="position:absolute;margin-left:-2.3pt;margin-top:11.3pt;width:119.4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" filled="f" stroked="f" strokeweight=".5pt">
                      <v:textbox>
                        <w:txbxContent>
                          <w:p w14:paraId="6387C5B6" w14:textId="411E8814" w:rsidR="004D7A7A" w:rsidRDefault="004D7A7A" w:rsidP="004D7A7A">
                            <w:r>
                              <w:t>navivek6@gmail.com</w:t>
                            </w:r>
                          </w:p>
                          <w:p w14:paraId="1FE6A26A" w14:textId="571C1D41" w:rsidR="004D7A7A" w:rsidRDefault="004D7A7A">
                            <w:r>
                              <w:t>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62" w:type="dxa"/>
            <w:vMerge/>
          </w:tcPr>
          <w:p w14:paraId="6770CEAA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DB533B6" w14:textId="77777777" w:rsidR="001026A6" w:rsidRDefault="001026A6" w:rsidP="00312C60">
            <w:pPr>
              <w:pStyle w:val="Heading1"/>
            </w:pPr>
          </w:p>
        </w:tc>
      </w:tr>
      <w:tr w:rsidR="001026A6" w14:paraId="424473E1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67C8CE9A" w14:textId="594BD20B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1DAAE7FA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092293A" w14:textId="77777777" w:rsidR="001026A6" w:rsidRDefault="001026A6" w:rsidP="00312C60">
            <w:pPr>
              <w:pStyle w:val="Heading1"/>
            </w:pPr>
          </w:p>
        </w:tc>
      </w:tr>
      <w:tr w:rsidR="001026A6" w14:paraId="2F7085C1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571E6876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9D9A15E" wp14:editId="3D105CA7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49A5C05" w14:textId="1014C219" w:rsidR="001026A6" w:rsidRPr="00222466" w:rsidRDefault="004D7A7A" w:rsidP="00312C60">
            <w:pPr>
              <w:pStyle w:val="Information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D55E60" wp14:editId="15C9D66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52070</wp:posOffset>
                      </wp:positionV>
                      <wp:extent cx="2209800" cy="304800"/>
                      <wp:effectExtent l="0" t="0" r="0" b="0"/>
                      <wp:wrapNone/>
                      <wp:docPr id="16811155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62E150" w14:textId="7CC63F41" w:rsidR="004D7A7A" w:rsidRDefault="004D7A7A" w:rsidP="004D7A7A">
                                  <w:r>
                                    <w:t>YAHA PORTFOLIO KA LINK DAL LIO</w:t>
                                  </w:r>
                                </w:p>
                                <w:p w14:paraId="2B6A8AC3" w14:textId="77777777" w:rsidR="004D7A7A" w:rsidRDefault="004D7A7A">
                                  <w:r>
                                    <w:t>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55E60" id="_x0000_s1031" type="#_x0000_t202" style="position:absolute;margin-left:-5.3pt;margin-top:4.1pt;width:174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" filled="f" stroked="f" strokeweight=".5pt">
                      <v:textbox>
                        <w:txbxContent>
                          <w:p w14:paraId="4B62E150" w14:textId="7CC63F41" w:rsidR="004D7A7A" w:rsidRDefault="004D7A7A" w:rsidP="004D7A7A">
                            <w:r>
                              <w:t>YAHA PORTFOLIO KA LINK DAL LIO</w:t>
                            </w:r>
                          </w:p>
                          <w:p w14:paraId="2B6A8AC3" w14:textId="77777777" w:rsidR="004D7A7A" w:rsidRDefault="004D7A7A">
                            <w:r>
                              <w:t>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62" w:type="dxa"/>
            <w:vMerge/>
          </w:tcPr>
          <w:p w14:paraId="70C90DE5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6C27017A" w14:textId="77777777" w:rsidR="001026A6" w:rsidRDefault="001026A6" w:rsidP="00312C60">
            <w:pPr>
              <w:pStyle w:val="Heading1"/>
            </w:pPr>
          </w:p>
        </w:tc>
      </w:tr>
      <w:tr w:rsidR="001026A6" w14:paraId="2689A119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37D7EF51" w14:textId="36220363" w:rsidR="001026A6" w:rsidRPr="007443A0" w:rsidRDefault="001026A6" w:rsidP="004D7A7A">
            <w:pPr>
              <w:pStyle w:val="Heading3"/>
            </w:pPr>
          </w:p>
        </w:tc>
        <w:tc>
          <w:tcPr>
            <w:tcW w:w="1062" w:type="dxa"/>
          </w:tcPr>
          <w:p w14:paraId="7204BB22" w14:textId="2C581D9D" w:rsidR="001026A6" w:rsidRDefault="001026A6" w:rsidP="00312C60"/>
        </w:tc>
        <w:tc>
          <w:tcPr>
            <w:tcW w:w="6137" w:type="dxa"/>
            <w:vMerge/>
          </w:tcPr>
          <w:p w14:paraId="3A8BF6D8" w14:textId="77777777" w:rsidR="001026A6" w:rsidRDefault="001026A6" w:rsidP="00312C60"/>
        </w:tc>
      </w:tr>
    </w:tbl>
    <w:p w14:paraId="08F613C0" w14:textId="7D4B3E8A" w:rsidR="007F5B63" w:rsidRPr="00B62156" w:rsidRDefault="00382F84" w:rsidP="00437A10">
      <w:pPr>
        <w:pStyle w:val="BodyText"/>
        <w:spacing w:after="0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171164" wp14:editId="1E0E0EAB">
                <wp:simplePos x="0" y="0"/>
                <wp:positionH relativeFrom="margin">
                  <wp:posOffset>3261360</wp:posOffset>
                </wp:positionH>
                <wp:positionV relativeFrom="paragraph">
                  <wp:posOffset>499110</wp:posOffset>
                </wp:positionV>
                <wp:extent cx="2743200" cy="2697480"/>
                <wp:effectExtent l="0" t="0" r="0" b="7620"/>
                <wp:wrapNone/>
                <wp:docPr id="99826718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697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8D91C" w14:textId="77777777" w:rsidR="00382F84" w:rsidRPr="00382F84" w:rsidRDefault="00382F84" w:rsidP="00382F8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82F84">
                              <w:rPr>
                                <w:color w:val="000000" w:themeColor="text1"/>
                              </w:rPr>
                              <w:t>Adobe Premier Pro (Intermediate)</w:t>
                            </w:r>
                          </w:p>
                          <w:p w14:paraId="2ABDF65E" w14:textId="77777777" w:rsidR="00382F84" w:rsidRDefault="00382F84" w:rsidP="00382F84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54A13CE7" w14:textId="77777777" w:rsidR="00382F84" w:rsidRPr="00382F84" w:rsidRDefault="00382F84" w:rsidP="00382F8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82F84">
                              <w:rPr>
                                <w:color w:val="000000" w:themeColor="text1"/>
                              </w:rPr>
                              <w:t>Adobe After Effects (Beginner)</w:t>
                            </w:r>
                          </w:p>
                          <w:p w14:paraId="48AA5211" w14:textId="77777777" w:rsidR="00382F84" w:rsidRDefault="00382F84" w:rsidP="00382F84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491B4272" w14:textId="77777777" w:rsidR="00382F84" w:rsidRPr="00382F84" w:rsidRDefault="00382F84" w:rsidP="00382F8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82F84">
                              <w:rPr>
                                <w:color w:val="000000" w:themeColor="text1"/>
                              </w:rPr>
                              <w:t>Adobe Photoshop (Beginner)</w:t>
                            </w:r>
                          </w:p>
                          <w:p w14:paraId="35D0FB50" w14:textId="77777777" w:rsidR="00382F84" w:rsidRDefault="00382F84" w:rsidP="00382F84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2D45F51E" w14:textId="77777777" w:rsidR="00382F84" w:rsidRPr="00382F84" w:rsidRDefault="00382F84" w:rsidP="00382F8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82F84">
                              <w:rPr>
                                <w:color w:val="000000" w:themeColor="text1"/>
                              </w:rPr>
                              <w:t>DaVinci Resolve 18 (Intermediate)</w:t>
                            </w:r>
                          </w:p>
                          <w:p w14:paraId="6FD95D8E" w14:textId="77777777" w:rsidR="00382F84" w:rsidRDefault="00382F84" w:rsidP="00382F84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00E712BE" w14:textId="4A23BB05" w:rsidR="00382F84" w:rsidRPr="00382F84" w:rsidRDefault="00382F84" w:rsidP="00382F8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82F84">
                              <w:rPr>
                                <w:color w:val="000000" w:themeColor="text1"/>
                              </w:rPr>
                              <w:t>Video Editing (</w:t>
                            </w:r>
                            <w:r w:rsidRPr="00382F84">
                              <w:rPr>
                                <w:color w:val="000000" w:themeColor="text1"/>
                              </w:rPr>
                              <w:t>skilful</w:t>
                            </w:r>
                            <w:r w:rsidRPr="00382F84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BC6A3C5" w14:textId="77777777" w:rsidR="00382F84" w:rsidRDefault="00382F84" w:rsidP="00382F84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4E857E81" w14:textId="601BE265" w:rsidR="00382F84" w:rsidRPr="00382F84" w:rsidRDefault="00382F84" w:rsidP="00382F8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82F84">
                              <w:rPr>
                                <w:color w:val="000000" w:themeColor="text1"/>
                              </w:rPr>
                              <w:t>Sound Designing (</w:t>
                            </w:r>
                            <w:r w:rsidRPr="00382F84">
                              <w:rPr>
                                <w:color w:val="000000" w:themeColor="text1"/>
                              </w:rPr>
                              <w:t>skilful</w:t>
                            </w:r>
                            <w:r w:rsidRPr="00382F84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7252FA2B" w14:textId="77777777" w:rsidR="00382F84" w:rsidRDefault="00382F84" w:rsidP="00382F84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7454459E" w14:textId="77777777" w:rsidR="00382F84" w:rsidRPr="00382F84" w:rsidRDefault="00382F84" w:rsidP="00382F8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82F84">
                              <w:rPr>
                                <w:color w:val="000000" w:themeColor="text1"/>
                              </w:rPr>
                              <w:t>Photo Editing (Beginner)</w:t>
                            </w:r>
                          </w:p>
                          <w:p w14:paraId="5FFFC44B" w14:textId="77777777" w:rsidR="00382F84" w:rsidRDefault="00382F84" w:rsidP="00382F84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</w:p>
                          <w:p w14:paraId="721A61DC" w14:textId="47E3A982" w:rsidR="00382F84" w:rsidRPr="00382F84" w:rsidRDefault="00382F84" w:rsidP="00382F8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382F84">
                              <w:rPr>
                                <w:color w:val="000000" w:themeColor="text1"/>
                              </w:rPr>
                              <w:t>Colour</w:t>
                            </w:r>
                            <w:r w:rsidRPr="00382F84">
                              <w:rPr>
                                <w:color w:val="000000" w:themeColor="text1"/>
                              </w:rPr>
                              <w:t xml:space="preserve"> Grading (</w:t>
                            </w:r>
                            <w:r w:rsidRPr="00382F84">
                              <w:rPr>
                                <w:color w:val="000000" w:themeColor="text1"/>
                              </w:rPr>
                              <w:t>Skilful</w:t>
                            </w:r>
                            <w:r w:rsidRPr="00382F84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14:paraId="392383FE" w14:textId="77777777" w:rsidR="00382F84" w:rsidRDefault="00382F84" w:rsidP="00382F8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71164" id="Text Box 2" o:spid="_x0000_s1032" type="#_x0000_t202" style="position:absolute;margin-left:256.8pt;margin-top:39.3pt;width:3in;height:212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" filled="f" stroked="f" strokeweight=".5pt">
                <v:textbox>
                  <w:txbxContent>
                    <w:p w14:paraId="6948D91C" w14:textId="77777777" w:rsidR="00382F84" w:rsidRPr="00382F84" w:rsidRDefault="00382F84" w:rsidP="00382F8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382F84">
                        <w:rPr>
                          <w:color w:val="000000" w:themeColor="text1"/>
                        </w:rPr>
                        <w:t>Adobe Premier Pro (Intermediate)</w:t>
                      </w:r>
                    </w:p>
                    <w:p w14:paraId="2ABDF65E" w14:textId="77777777" w:rsidR="00382F84" w:rsidRDefault="00382F84" w:rsidP="00382F84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54A13CE7" w14:textId="77777777" w:rsidR="00382F84" w:rsidRPr="00382F84" w:rsidRDefault="00382F84" w:rsidP="00382F8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382F84">
                        <w:rPr>
                          <w:color w:val="000000" w:themeColor="text1"/>
                        </w:rPr>
                        <w:t>Adobe After Effects (Beginner)</w:t>
                      </w:r>
                    </w:p>
                    <w:p w14:paraId="48AA5211" w14:textId="77777777" w:rsidR="00382F84" w:rsidRDefault="00382F84" w:rsidP="00382F84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491B4272" w14:textId="77777777" w:rsidR="00382F84" w:rsidRPr="00382F84" w:rsidRDefault="00382F84" w:rsidP="00382F8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382F84">
                        <w:rPr>
                          <w:color w:val="000000" w:themeColor="text1"/>
                        </w:rPr>
                        <w:t>Adobe Photoshop (Beginner)</w:t>
                      </w:r>
                    </w:p>
                    <w:p w14:paraId="35D0FB50" w14:textId="77777777" w:rsidR="00382F84" w:rsidRDefault="00382F84" w:rsidP="00382F84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2D45F51E" w14:textId="77777777" w:rsidR="00382F84" w:rsidRPr="00382F84" w:rsidRDefault="00382F84" w:rsidP="00382F8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382F84">
                        <w:rPr>
                          <w:color w:val="000000" w:themeColor="text1"/>
                        </w:rPr>
                        <w:t>DaVinci Resolve 18 (Intermediate)</w:t>
                      </w:r>
                    </w:p>
                    <w:p w14:paraId="6FD95D8E" w14:textId="77777777" w:rsidR="00382F84" w:rsidRDefault="00382F84" w:rsidP="00382F84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00E712BE" w14:textId="4A23BB05" w:rsidR="00382F84" w:rsidRPr="00382F84" w:rsidRDefault="00382F84" w:rsidP="00382F8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382F84">
                        <w:rPr>
                          <w:color w:val="000000" w:themeColor="text1"/>
                        </w:rPr>
                        <w:t>Video Editing (</w:t>
                      </w:r>
                      <w:r w:rsidRPr="00382F84">
                        <w:rPr>
                          <w:color w:val="000000" w:themeColor="text1"/>
                        </w:rPr>
                        <w:t>skilful</w:t>
                      </w:r>
                      <w:r w:rsidRPr="00382F84">
                        <w:rPr>
                          <w:color w:val="000000" w:themeColor="text1"/>
                        </w:rPr>
                        <w:t>)</w:t>
                      </w:r>
                    </w:p>
                    <w:p w14:paraId="3BC6A3C5" w14:textId="77777777" w:rsidR="00382F84" w:rsidRDefault="00382F84" w:rsidP="00382F84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4E857E81" w14:textId="601BE265" w:rsidR="00382F84" w:rsidRPr="00382F84" w:rsidRDefault="00382F84" w:rsidP="00382F8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382F84">
                        <w:rPr>
                          <w:color w:val="000000" w:themeColor="text1"/>
                        </w:rPr>
                        <w:t>Sound Designing (</w:t>
                      </w:r>
                      <w:r w:rsidRPr="00382F84">
                        <w:rPr>
                          <w:color w:val="000000" w:themeColor="text1"/>
                        </w:rPr>
                        <w:t>skilful</w:t>
                      </w:r>
                      <w:r w:rsidRPr="00382F84">
                        <w:rPr>
                          <w:color w:val="000000" w:themeColor="text1"/>
                        </w:rPr>
                        <w:t>)</w:t>
                      </w:r>
                    </w:p>
                    <w:p w14:paraId="7252FA2B" w14:textId="77777777" w:rsidR="00382F84" w:rsidRDefault="00382F84" w:rsidP="00382F84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7454459E" w14:textId="77777777" w:rsidR="00382F84" w:rsidRPr="00382F84" w:rsidRDefault="00382F84" w:rsidP="00382F8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382F84">
                        <w:rPr>
                          <w:color w:val="000000" w:themeColor="text1"/>
                        </w:rPr>
                        <w:t>Photo Editing (Beginner)</w:t>
                      </w:r>
                    </w:p>
                    <w:p w14:paraId="5FFFC44B" w14:textId="77777777" w:rsidR="00382F84" w:rsidRDefault="00382F84" w:rsidP="00382F84">
                      <w:pPr>
                        <w:spacing w:after="0"/>
                        <w:rPr>
                          <w:color w:val="000000" w:themeColor="text1"/>
                        </w:rPr>
                      </w:pPr>
                    </w:p>
                    <w:p w14:paraId="721A61DC" w14:textId="47E3A982" w:rsidR="00382F84" w:rsidRPr="00382F84" w:rsidRDefault="00382F84" w:rsidP="00382F84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</w:rPr>
                      </w:pPr>
                      <w:r w:rsidRPr="00382F84">
                        <w:rPr>
                          <w:color w:val="000000" w:themeColor="text1"/>
                        </w:rPr>
                        <w:t>Colour</w:t>
                      </w:r>
                      <w:r w:rsidRPr="00382F84">
                        <w:rPr>
                          <w:color w:val="000000" w:themeColor="text1"/>
                        </w:rPr>
                        <w:t xml:space="preserve"> Grading (</w:t>
                      </w:r>
                      <w:r w:rsidRPr="00382F84">
                        <w:rPr>
                          <w:color w:val="000000" w:themeColor="text1"/>
                        </w:rPr>
                        <w:t>Skilful</w:t>
                      </w:r>
                      <w:r w:rsidRPr="00382F84">
                        <w:rPr>
                          <w:color w:val="000000" w:themeColor="text1"/>
                        </w:rPr>
                        <w:t>)</w:t>
                      </w:r>
                    </w:p>
                    <w:p w14:paraId="392383FE" w14:textId="77777777" w:rsidR="00382F84" w:rsidRDefault="00382F84" w:rsidP="00382F84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F5B63" w:rsidRPr="00B62156" w:rsidSect="005D6B1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9B47" w14:textId="77777777" w:rsidR="004D7A7A" w:rsidRDefault="004D7A7A" w:rsidP="00590471">
      <w:r>
        <w:separator/>
      </w:r>
    </w:p>
  </w:endnote>
  <w:endnote w:type="continuationSeparator" w:id="0">
    <w:p w14:paraId="792E179C" w14:textId="77777777" w:rsidR="004D7A7A" w:rsidRDefault="004D7A7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6BC1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507E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A9DAF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DBC5B" w14:textId="77777777" w:rsidR="004D7A7A" w:rsidRDefault="004D7A7A" w:rsidP="00590471">
      <w:r>
        <w:separator/>
      </w:r>
    </w:p>
  </w:footnote>
  <w:footnote w:type="continuationSeparator" w:id="0">
    <w:p w14:paraId="47BFADCF" w14:textId="77777777" w:rsidR="004D7A7A" w:rsidRDefault="004D7A7A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5A45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157C8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E2D7E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C3399"/>
    <w:multiLevelType w:val="hybridMultilevel"/>
    <w:tmpl w:val="7798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8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9"/>
  </w:num>
  <w:num w:numId="11" w16cid:durableId="600378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7A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F5586"/>
    <w:rsid w:val="0020728B"/>
    <w:rsid w:val="00222466"/>
    <w:rsid w:val="00244850"/>
    <w:rsid w:val="00271E45"/>
    <w:rsid w:val="002951A6"/>
    <w:rsid w:val="002B2116"/>
    <w:rsid w:val="00382F84"/>
    <w:rsid w:val="00437A10"/>
    <w:rsid w:val="00447C4C"/>
    <w:rsid w:val="0046321E"/>
    <w:rsid w:val="00472C27"/>
    <w:rsid w:val="004779CF"/>
    <w:rsid w:val="00485374"/>
    <w:rsid w:val="004D7A7A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B62156"/>
    <w:rsid w:val="00B6466C"/>
    <w:rsid w:val="00B74FA6"/>
    <w:rsid w:val="00BB07AE"/>
    <w:rsid w:val="00BF4D49"/>
    <w:rsid w:val="00C422FD"/>
    <w:rsid w:val="00C4452C"/>
    <w:rsid w:val="00C57C37"/>
    <w:rsid w:val="00CA495A"/>
    <w:rsid w:val="00CB7967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426B74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nit\AppData\Roaming\Microsoft\Templates\Playful%20busines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54B95BF91049FC97B52EBA607E4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099CE-5434-4990-BE89-1326B8389CB8}"/>
      </w:docPartPr>
      <w:docPartBody>
        <w:p w:rsidR="00763E82" w:rsidRDefault="00763E82">
          <w:pPr>
            <w:pStyle w:val="BB54B95BF91049FC97B52EBA607E4E68"/>
          </w:pPr>
          <w:r w:rsidRPr="000F7D04">
            <w:t>Experience</w:t>
          </w:r>
        </w:p>
      </w:docPartBody>
    </w:docPart>
    <w:docPart>
      <w:docPartPr>
        <w:name w:val="7279CB5E55BC4528B775CDCD1A734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184E7-DEF3-4E16-8D98-188A16B458A1}"/>
      </w:docPartPr>
      <w:docPartBody>
        <w:p w:rsidR="00763E82" w:rsidRDefault="00763E82">
          <w:pPr>
            <w:pStyle w:val="7279CB5E55BC4528B775CDCD1A734714"/>
          </w:pPr>
          <w:r w:rsidRPr="000F7D04">
            <w:t>Education</w:t>
          </w:r>
        </w:p>
      </w:docPartBody>
    </w:docPart>
    <w:docPart>
      <w:docPartPr>
        <w:name w:val="D6970188AC004FF0B434467087B91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34AA9D-60C2-446C-8117-C6DA54B9DB24}"/>
      </w:docPartPr>
      <w:docPartBody>
        <w:p w:rsidR="00763E82" w:rsidRDefault="00763E82">
          <w:pPr>
            <w:pStyle w:val="D6970188AC004FF0B434467087B91C7A"/>
          </w:pPr>
          <w:r w:rsidRPr="000F7D04">
            <w:t>References</w:t>
          </w:r>
        </w:p>
      </w:docPartBody>
    </w:docPart>
    <w:docPart>
      <w:docPartPr>
        <w:name w:val="80A4567CBBD145F0AE0F9EC62E19E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07038-7BDC-43B9-9FE5-9C8F88F5479A}"/>
      </w:docPartPr>
      <w:docPartBody>
        <w:p w:rsidR="00763E82" w:rsidRDefault="00763E82">
          <w:pPr>
            <w:pStyle w:val="80A4567CBBD145F0AE0F9EC62E19E2A7"/>
          </w:pPr>
          <w:r w:rsidRPr="00B548F1">
            <w:t>Available upon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82"/>
    <w:rsid w:val="0076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5A5C526D3F467CAC7965A111922553">
    <w:name w:val="E15A5C526D3F467CAC7965A111922553"/>
  </w:style>
  <w:style w:type="paragraph" w:customStyle="1" w:styleId="BB54B95BF91049FC97B52EBA607E4E68">
    <w:name w:val="BB54B95BF91049FC97B52EBA607E4E68"/>
  </w:style>
  <w:style w:type="paragraph" w:customStyle="1" w:styleId="03715F764BE7421DB6BE6FE3BB9D922F">
    <w:name w:val="03715F764BE7421DB6BE6FE3BB9D922F"/>
  </w:style>
  <w:style w:type="paragraph" w:customStyle="1" w:styleId="00986775B642481EA1B125809E0B80FD">
    <w:name w:val="00986775B642481EA1B125809E0B80FD"/>
  </w:style>
  <w:style w:type="paragraph" w:customStyle="1" w:styleId="941C3E33D5B9429483827045A2687A34">
    <w:name w:val="941C3E33D5B9429483827045A2687A34"/>
  </w:style>
  <w:style w:type="paragraph" w:customStyle="1" w:styleId="9576B177A8314DF58906EAD841674A65">
    <w:name w:val="9576B177A8314DF58906EAD841674A65"/>
  </w:style>
  <w:style w:type="paragraph" w:customStyle="1" w:styleId="0C8EEE202A72436FB7B91D6F7965D9B9">
    <w:name w:val="0C8EEE202A72436FB7B91D6F7965D9B9"/>
  </w:style>
  <w:style w:type="paragraph" w:customStyle="1" w:styleId="1C1C1C94C1834059A1DEA6EA3C4E010F">
    <w:name w:val="1C1C1C94C1834059A1DEA6EA3C4E010F"/>
  </w:style>
  <w:style w:type="paragraph" w:customStyle="1" w:styleId="895C63E0958641CA812C5436D6FD4234">
    <w:name w:val="895C63E0958641CA812C5436D6FD4234"/>
  </w:style>
  <w:style w:type="paragraph" w:customStyle="1" w:styleId="A8053D54F63640BBB2E04958928D1C14">
    <w:name w:val="A8053D54F63640BBB2E04958928D1C14"/>
  </w:style>
  <w:style w:type="paragraph" w:customStyle="1" w:styleId="AD990E276EBC471FB5FA5F29E5D73D85">
    <w:name w:val="AD990E276EBC471FB5FA5F29E5D73D85"/>
  </w:style>
  <w:style w:type="paragraph" w:customStyle="1" w:styleId="DB01D1EE1AFF4186A0BAD47886029790">
    <w:name w:val="DB01D1EE1AFF4186A0BAD47886029790"/>
  </w:style>
  <w:style w:type="paragraph" w:customStyle="1" w:styleId="7279CB5E55BC4528B775CDCD1A734714">
    <w:name w:val="7279CB5E55BC4528B775CDCD1A734714"/>
  </w:style>
  <w:style w:type="paragraph" w:customStyle="1" w:styleId="B9CB7C07752B4DB6BD48CA89D6382DF4">
    <w:name w:val="B9CB7C07752B4DB6BD48CA89D6382DF4"/>
  </w:style>
  <w:style w:type="paragraph" w:customStyle="1" w:styleId="F17150AE64C7478A80DDF91A562F7EE6">
    <w:name w:val="F17150AE64C7478A80DDF91A562F7EE6"/>
  </w:style>
  <w:style w:type="paragraph" w:customStyle="1" w:styleId="EB41C5F2B91D4ECDA8E2F8A284370E3B">
    <w:name w:val="EB41C5F2B91D4ECDA8E2F8A284370E3B"/>
  </w:style>
  <w:style w:type="paragraph" w:customStyle="1" w:styleId="D853F03A7EDD4008A59E9AE9E95ABB7E">
    <w:name w:val="D853F03A7EDD4008A59E9AE9E95ABB7E"/>
  </w:style>
  <w:style w:type="paragraph" w:customStyle="1" w:styleId="C43C1B8CD8544926BA6DB9DB257047C1">
    <w:name w:val="C43C1B8CD8544926BA6DB9DB257047C1"/>
  </w:style>
  <w:style w:type="paragraph" w:customStyle="1" w:styleId="E40644AD5B3446B6A2FB4C0872B347F3">
    <w:name w:val="E40644AD5B3446B6A2FB4C0872B347F3"/>
  </w:style>
  <w:style w:type="paragraph" w:customStyle="1" w:styleId="D6970188AC004FF0B434467087B91C7A">
    <w:name w:val="D6970188AC004FF0B434467087B91C7A"/>
  </w:style>
  <w:style w:type="paragraph" w:customStyle="1" w:styleId="80A4567CBBD145F0AE0F9EC62E19E2A7">
    <w:name w:val="80A4567CBBD145F0AE0F9EC62E19E2A7"/>
  </w:style>
  <w:style w:type="paragraph" w:customStyle="1" w:styleId="Information">
    <w:name w:val="Information"/>
    <w:basedOn w:val="Normal"/>
    <w:uiPriority w:val="1"/>
    <w:qFormat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kern w:val="0"/>
      <w:szCs w:val="17"/>
      <w:lang w:val="en-GB"/>
      <w14:ligatures w14:val="none"/>
    </w:rPr>
  </w:style>
  <w:style w:type="paragraph" w:customStyle="1" w:styleId="3E3FED3E2A934DB2825EE6C0EBED0C2E">
    <w:name w:val="3E3FED3E2A934DB2825EE6C0EBED0C2E"/>
  </w:style>
  <w:style w:type="paragraph" w:customStyle="1" w:styleId="6CFDCC29B4FE4EDEA280530035769F00">
    <w:name w:val="6CFDCC29B4FE4EDEA280530035769F00"/>
  </w:style>
  <w:style w:type="paragraph" w:customStyle="1" w:styleId="DAD7E4F9371948918A49A03AEACA8F8E">
    <w:name w:val="DAD7E4F9371948918A49A03AEACA8F8E"/>
  </w:style>
  <w:style w:type="paragraph" w:customStyle="1" w:styleId="31C4D0EBEF04407C9DCDD47F69A65C6F">
    <w:name w:val="31C4D0EBEF04407C9DCDD47F69A65C6F"/>
  </w:style>
  <w:style w:type="paragraph" w:customStyle="1" w:styleId="3E85FD24BF5A4F7CAF58D837C0D51973">
    <w:name w:val="3E85FD24BF5A4F7CAF58D837C0D51973"/>
  </w:style>
  <w:style w:type="paragraph" w:customStyle="1" w:styleId="DD473AD742F14897B1F46EFF3FC2CAF6">
    <w:name w:val="DD473AD742F14897B1F46EFF3FC2CAF6"/>
  </w:style>
  <w:style w:type="paragraph" w:customStyle="1" w:styleId="0B3EFFE8D38749ECA2708D2F010A289F">
    <w:name w:val="0B3EFFE8D38749ECA2708D2F010A289F"/>
    <w:rsid w:val="00763E82"/>
  </w:style>
  <w:style w:type="paragraph" w:customStyle="1" w:styleId="A81C3395DB9244A59B0DD0995928AF76">
    <w:name w:val="A81C3395DB9244A59B0DD0995928AF76"/>
    <w:rsid w:val="00763E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0</TotalTime>
  <Pages>1</Pages>
  <Words>137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2024-03-04T09:21:00Z</dcterms:created>
  <dcterms:modified xsi:type="dcterms:W3CDTF">2024-03-04T09:33:00Z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